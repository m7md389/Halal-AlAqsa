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000DC" w14:textId="4D78A989" w:rsidR="009C092B" w:rsidRPr="006709CB" w:rsidRDefault="00F05647" w:rsidP="00F05647">
      <w:pPr>
        <w:jc w:val="center"/>
        <w:rPr>
          <w:rFonts w:ascii="Oswald" w:hAnsi="Oswald"/>
          <w:color w:val="04082E"/>
          <w:sz w:val="52"/>
          <w:szCs w:val="52"/>
        </w:rPr>
      </w:pPr>
      <w:r w:rsidRPr="006709CB">
        <w:rPr>
          <w:rFonts w:ascii="Oswald" w:hAnsi="Oswald"/>
          <w:color w:val="04082E"/>
          <w:sz w:val="52"/>
          <w:szCs w:val="52"/>
        </w:rPr>
        <w:t>Application Form</w:t>
      </w:r>
    </w:p>
    <w:p w14:paraId="290CC8B5" w14:textId="636B525A" w:rsidR="00F05647" w:rsidRPr="006709CB" w:rsidRDefault="003746C1" w:rsidP="00D303EC">
      <w:r w:rsidRPr="006709CB">
        <w:t>Date: ___ / ___ / ___</w:t>
      </w:r>
    </w:p>
    <w:p w14:paraId="49953E4C" w14:textId="1EF54EFB" w:rsidR="00F05647" w:rsidRPr="006709CB" w:rsidRDefault="00F05647" w:rsidP="00F05647">
      <w:pPr>
        <w:jc w:val="center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5"/>
        <w:gridCol w:w="524"/>
        <w:gridCol w:w="351"/>
        <w:gridCol w:w="1004"/>
        <w:gridCol w:w="501"/>
        <w:gridCol w:w="564"/>
        <w:gridCol w:w="558"/>
        <w:gridCol w:w="520"/>
        <w:gridCol w:w="303"/>
        <w:gridCol w:w="383"/>
        <w:gridCol w:w="1509"/>
      </w:tblGrid>
      <w:tr w:rsidR="00603D98" w:rsidRPr="006709CB" w14:paraId="178E1117" w14:textId="77777777" w:rsidTr="00D303EC">
        <w:tc>
          <w:tcPr>
            <w:tcW w:w="3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0D0118" w14:textId="2B408F4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Full Company Name with </w:t>
            </w:r>
            <w:r w:rsidR="006709CB">
              <w:rPr>
                <w:rFonts w:ascii="Calibri" w:eastAsia="Calibri" w:hAnsi="Calibri" w:cs="Calibri"/>
                <w:b/>
              </w:rPr>
              <w:t xml:space="preserve">the </w:t>
            </w:r>
            <w:r w:rsidRPr="006709CB">
              <w:rPr>
                <w:rFonts w:ascii="Calibri" w:eastAsia="Calibri" w:hAnsi="Calibri" w:cs="Calibri"/>
                <w:b/>
              </w:rPr>
              <w:t>corporate form</w:t>
            </w:r>
          </w:p>
        </w:tc>
        <w:tc>
          <w:tcPr>
            <w:tcW w:w="53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FAB5E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586E6501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324DF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Operation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E5AF74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Manufacturer</w:t>
            </w:r>
          </w:p>
        </w:tc>
        <w:tc>
          <w:tcPr>
            <w:tcW w:w="2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88F43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Toll-manufacturer</w:t>
            </w:r>
          </w:p>
          <w:p w14:paraId="530DE494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Repacking/filling</w:t>
            </w:r>
          </w:p>
          <w:p w14:paraId="5706F29B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Reseller/distributor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961347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Other: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7355D9CC" w14:textId="77777777" w:rsidTr="00D303EC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25CBE1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Full Address</w:t>
            </w: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0B3B8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Street: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F753C7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City: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2C9A530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916584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03CEA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Postal code: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5DAD2E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Country: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2318C968" w14:textId="77777777" w:rsidTr="00D303EC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D2F65B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6709CB">
              <w:rPr>
                <w:rFonts w:ascii="Calibri" w:eastAsia="Calibri" w:hAnsi="Calibri" w:cs="Calibri"/>
                <w:b/>
              </w:rPr>
              <w:t>Billing (invoice) Address:</w:t>
            </w:r>
          </w:p>
          <w:p w14:paraId="4441EBAE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Same as above </w:t>
            </w: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FB5E55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Street: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  <w:r w:rsidRPr="006709C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5EC0D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City: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7B02B5A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F35155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83E65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Postal code: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32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8AE3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Country: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70D33746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BFE73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DD6B0D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VAT-No.: (Value Added Tax Nr.):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3860B381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Dairy site code, if applicable: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597E35D0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C695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Contact Person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624AFA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Name: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04E35C53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2159873D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Position: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A5F3A6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Tel: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3380DB88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Email: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7172BB09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Mobile: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11869B11" w14:textId="77777777" w:rsidTr="00D303EC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35BFB" w14:textId="5EC4F78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6709CB">
              <w:rPr>
                <w:rFonts w:ascii="Calibri" w:eastAsia="Calibri" w:hAnsi="Calibri" w:cs="Calibri"/>
                <w:b/>
              </w:rPr>
              <w:t>Address of sites to be Audited</w:t>
            </w:r>
          </w:p>
          <w:p w14:paraId="024C89D9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Same as above 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0FF41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>Street: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D4E03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>City: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0794BF56" w14:textId="77777777" w:rsidTr="00D303EC"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F783B6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84C138" w14:textId="77777777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t>Postal code: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F574F5" w14:textId="77777777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t>Country: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0FC6B2A6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D021B" w14:textId="236E869B" w:rsidR="00603D98" w:rsidRPr="006709CB" w:rsidRDefault="006709CB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The n</w:t>
            </w:r>
            <w:r w:rsidR="00603D98" w:rsidRPr="006709CB">
              <w:rPr>
                <w:rFonts w:ascii="Calibri" w:eastAsia="Calibri" w:hAnsi="Calibri" w:cs="Calibri"/>
                <w:b/>
              </w:rPr>
              <w:t>umber of further involved sites?</w:t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6CB09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Toll manufacturer(s)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1367CA40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Others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60E89EC6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C04306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The nearest airport to the production site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82A46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>Name: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DAAB4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Distance from airport to the site: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6F2D5AF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1FFAC1" w14:textId="7694EE2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Number &amp; Category of products</w:t>
            </w:r>
            <w:r w:rsidR="006709CB">
              <w:rPr>
                <w:rFonts w:ascii="Calibri" w:eastAsia="Calibri" w:hAnsi="Calibri" w:cs="Calibri"/>
                <w:b/>
              </w:rPr>
              <w:t xml:space="preserve"> to be certified</w:t>
            </w: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39C61" w14:textId="03E37C64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production lines: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</w:t>
            </w:r>
            <w:r w:rsidR="006709CB" w:rsidRPr="006709CB">
              <w:rPr>
                <w:rFonts w:ascii="Calibri" w:eastAsia="Calibri" w:hAnsi="Calibri" w:cs="Calibri"/>
                <w:b/>
                <w:sz w:val="20"/>
              </w:rPr>
              <w:t> ,</w:t>
            </w:r>
            <w:r w:rsidRPr="006709CB">
              <w:rPr>
                <w:rFonts w:ascii="Calibri" w:eastAsia="Calibri" w:hAnsi="Calibri" w:cs="Calibri"/>
              </w:rPr>
              <w:t xml:space="preserve"> </w:t>
            </w:r>
            <w:r w:rsidR="006709CB">
              <w:rPr>
                <w:rFonts w:ascii="Calibri" w:eastAsia="Calibri" w:hAnsi="Calibri" w:cs="Calibri"/>
              </w:rPr>
              <w:t xml:space="preserve"> </w:t>
            </w:r>
            <w:r w:rsidRPr="006709CB">
              <w:rPr>
                <w:rFonts w:ascii="Calibri" w:eastAsia="Calibri" w:hAnsi="Calibri" w:cs="Calibri"/>
              </w:rPr>
              <w:t>Category: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  <w:r w:rsidRPr="006709CB">
              <w:rPr>
                <w:rFonts w:ascii="Calibri" w:eastAsia="Calibri" w:hAnsi="Calibri" w:cs="Calibri"/>
              </w:rPr>
              <w:t>, products: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  <w:r w:rsidRPr="006709CB">
              <w:rPr>
                <w:rFonts w:ascii="Calibri" w:eastAsia="Calibri" w:hAnsi="Calibri" w:cs="Calibri"/>
              </w:rPr>
              <w:t>,</w:t>
            </w:r>
          </w:p>
        </w:tc>
      </w:tr>
      <w:tr w:rsidR="00603D98" w:rsidRPr="006709CB" w14:paraId="47BE27A2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FC6701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Production</w:t>
            </w:r>
          </w:p>
        </w:tc>
        <w:tc>
          <w:tcPr>
            <w:tcW w:w="4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85ACC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>No. of all employees:</w:t>
            </w:r>
            <w:r w:rsidRPr="006709CB">
              <w:rPr>
                <w:rFonts w:ascii="Helvetica" w:eastAsia="Helvetica" w:hAnsi="Helvetica" w:cs="Helvetica"/>
                <w:b/>
                <w:sz w:val="20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4D8FF7E2" w14:textId="6C76FA68" w:rsidR="00603D98" w:rsidRPr="006709CB" w:rsidRDefault="00603D98" w:rsidP="00001BF3">
            <w:pPr>
              <w:spacing w:after="0" w:line="276" w:lineRule="auto"/>
              <w:rPr>
                <w:rFonts w:ascii="Helvetica" w:eastAsia="Helvetica" w:hAnsi="Helvetica" w:cs="Helvetica"/>
                <w:b/>
                <w:sz w:val="20"/>
              </w:rPr>
            </w:pPr>
            <w:r w:rsidRPr="006709CB">
              <w:rPr>
                <w:rFonts w:ascii="Calibri" w:eastAsia="Calibri" w:hAnsi="Calibri" w:cs="Calibri"/>
              </w:rPr>
              <w:t xml:space="preserve">No. of employees </w:t>
            </w:r>
            <w:r w:rsidR="006709CB" w:rsidRPr="006709CB">
              <w:rPr>
                <w:rFonts w:ascii="Calibri" w:eastAsia="Calibri" w:hAnsi="Calibri" w:cs="Calibri"/>
              </w:rPr>
              <w:t>in production</w:t>
            </w:r>
            <w:r w:rsidRPr="006709CB">
              <w:rPr>
                <w:rFonts w:ascii="Calibri" w:eastAsia="Calibri" w:hAnsi="Calibri" w:cs="Calibri"/>
              </w:rPr>
              <w:t>: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272586A6" w14:textId="6D8ADA7E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lastRenderedPageBreak/>
              <w:t xml:space="preserve">No. of people at </w:t>
            </w:r>
            <w:r w:rsidR="006709CB">
              <w:rPr>
                <w:rFonts w:ascii="Calibri" w:eastAsia="Calibri" w:hAnsi="Calibri" w:cs="Calibri"/>
              </w:rPr>
              <w:t>the site</w:t>
            </w:r>
            <w:r w:rsidRPr="006709CB">
              <w:rPr>
                <w:rFonts w:ascii="Calibri" w:eastAsia="Calibri" w:hAnsi="Calibri" w:cs="Calibri"/>
              </w:rPr>
              <w:t xml:space="preserve">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2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B5735" w14:textId="77777777" w:rsidR="00603D98" w:rsidRPr="006709CB" w:rsidRDefault="00603D98" w:rsidP="00001BF3">
            <w:pPr>
              <w:spacing w:after="0" w:line="276" w:lineRule="auto"/>
              <w:rPr>
                <w:rFonts w:ascii="Helvetica" w:eastAsia="Helvetica" w:hAnsi="Helvetica" w:cs="Helvetica"/>
                <w:b/>
                <w:sz w:val="20"/>
              </w:rPr>
            </w:pPr>
            <w:r w:rsidRPr="006709CB">
              <w:rPr>
                <w:rFonts w:ascii="Calibri" w:eastAsia="Calibri" w:hAnsi="Calibri" w:cs="Calibri"/>
              </w:rPr>
              <w:lastRenderedPageBreak/>
              <w:t xml:space="preserve">No. of all production lines: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  <w:p w14:paraId="793D8256" w14:textId="25E36453" w:rsidR="00603D98" w:rsidRPr="006709CB" w:rsidRDefault="00603D98" w:rsidP="00001BF3">
            <w:pPr>
              <w:spacing w:after="0" w:line="276" w:lineRule="auto"/>
            </w:pPr>
            <w:r w:rsidRPr="006709CB">
              <w:rPr>
                <w:rFonts w:ascii="Calibri" w:eastAsia="Calibri" w:hAnsi="Calibri" w:cs="Calibri"/>
              </w:rPr>
              <w:lastRenderedPageBreak/>
              <w:t>No. o</w:t>
            </w:r>
            <w:r w:rsidR="006709CB">
              <w:rPr>
                <w:rFonts w:ascii="Calibri" w:eastAsia="Calibri" w:hAnsi="Calibri" w:cs="Calibri"/>
              </w:rPr>
              <w:t xml:space="preserve">f all products: </w:t>
            </w:r>
            <w:r w:rsidRPr="006709CB">
              <w:rPr>
                <w:rFonts w:ascii="Calibri" w:eastAsia="Calibri" w:hAnsi="Calibri" w:cs="Calibri"/>
              </w:rPr>
              <w:t xml:space="preserve">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5061F127" w14:textId="77777777" w:rsidTr="00D303EC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035E9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6709CB">
              <w:rPr>
                <w:rFonts w:ascii="Calibri" w:eastAsia="Calibri" w:hAnsi="Calibri" w:cs="Calibri"/>
                <w:b/>
              </w:rPr>
              <w:lastRenderedPageBreak/>
              <w:t>Short description of the site</w:t>
            </w:r>
            <w:r w:rsidRPr="006709CB">
              <w:rPr>
                <w:rFonts w:ascii="Calibri" w:eastAsia="Calibri" w:hAnsi="Calibri" w:cs="Calibri"/>
                <w:b/>
              </w:rPr>
              <w:br/>
              <w:t>activities</w:t>
            </w:r>
          </w:p>
          <w:p w14:paraId="4D4FF66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ABE44C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7DC64742" w14:textId="77777777" w:rsidTr="00D303EC"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7F3A9F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QM System in place</w:t>
            </w:r>
          </w:p>
        </w:tc>
        <w:tc>
          <w:tcPr>
            <w:tcW w:w="29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8CBA9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YES                           NO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AA13CC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603D98" w:rsidRPr="006709CB" w14:paraId="6F58CEC9" w14:textId="77777777" w:rsidTr="00D303EC">
        <w:tc>
          <w:tcPr>
            <w:tcW w:w="28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A89A2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Existing certificates of the company: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2D8DDF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ISO: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A89274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 w:rsidRPr="006709CB">
              <w:rPr>
                <w:rFonts w:ascii="Calibri" w:eastAsia="Calibri" w:hAnsi="Calibri" w:cs="Calibri"/>
              </w:rPr>
              <w:t>Koscher</w:t>
            </w:r>
            <w:proofErr w:type="spellEnd"/>
            <w:r w:rsidRPr="006709CB">
              <w:rPr>
                <w:rFonts w:ascii="Calibri" w:eastAsia="Calibri" w:hAnsi="Calibri" w:cs="Calibri"/>
              </w:rPr>
              <w:t xml:space="preserve">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76275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3B97EBC3" w14:textId="77777777" w:rsidTr="00D303EC">
        <w:tc>
          <w:tcPr>
            <w:tcW w:w="282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1DC45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6C2899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5E2DC7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0F0DF9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</w:tr>
      <w:tr w:rsidR="00603D98" w:rsidRPr="006709CB" w14:paraId="52B0D1C9" w14:textId="77777777" w:rsidTr="00D303EC">
        <w:tc>
          <w:tcPr>
            <w:tcW w:w="282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C7DAB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ADDD3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0B730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78473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Other: </w:t>
            </w:r>
            <w:r w:rsidRPr="006709CB">
              <w:rPr>
                <w:rFonts w:ascii="Calibri" w:eastAsia="Calibri" w:hAnsi="Calibri" w:cs="Calibri"/>
                <w:b/>
                <w:sz w:val="20"/>
              </w:rPr>
              <w:t>     </w:t>
            </w:r>
          </w:p>
        </w:tc>
      </w:tr>
      <w:tr w:rsidR="00603D98" w:rsidRPr="006709CB" w14:paraId="04B61794" w14:textId="77777777" w:rsidTr="00D303EC">
        <w:tc>
          <w:tcPr>
            <w:tcW w:w="282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6CE86F" w14:textId="77777777" w:rsidR="00603D98" w:rsidRPr="006709CB" w:rsidRDefault="00603D98" w:rsidP="00001BF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DD88B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092DC1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2D161C" w14:textId="77777777" w:rsidR="00603D98" w:rsidRPr="006709CB" w:rsidRDefault="00603D98" w:rsidP="00001BF3">
            <w:pPr>
              <w:spacing w:after="200" w:line="276" w:lineRule="auto"/>
            </w:pPr>
            <w:r w:rsidRPr="006709CB">
              <w:rPr>
                <w:rFonts w:ascii="Calibri" w:eastAsia="Calibri" w:hAnsi="Calibri" w:cs="Calibri"/>
              </w:rPr>
              <w:t xml:space="preserve"> YES</w:t>
            </w:r>
            <w:r w:rsidRPr="006709CB">
              <w:rPr>
                <w:rFonts w:ascii="Arial" w:eastAsia="Arial" w:hAnsi="Arial" w:cs="Arial"/>
                <w:sz w:val="16"/>
              </w:rPr>
              <w:t xml:space="preserve">                  </w:t>
            </w:r>
            <w:r w:rsidRPr="006709CB">
              <w:rPr>
                <w:rFonts w:ascii="Calibri" w:eastAsia="Calibri" w:hAnsi="Calibri" w:cs="Calibri"/>
              </w:rPr>
              <w:t xml:space="preserve"> NO</w:t>
            </w:r>
          </w:p>
        </w:tc>
      </w:tr>
      <w:tr w:rsidR="00603D98" w:rsidRPr="006709CB" w14:paraId="5EFB7A5C" w14:textId="77777777" w:rsidTr="00D303EC">
        <w:tc>
          <w:tcPr>
            <w:tcW w:w="58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B32F5A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Have you ever obtained a Halal certificate for the above product(s)?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2C7E70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YES                            NO</w:t>
            </w:r>
          </w:p>
        </w:tc>
      </w:tr>
      <w:tr w:rsidR="00603D98" w:rsidRPr="006709CB" w14:paraId="153DB864" w14:textId="77777777" w:rsidTr="00D303EC">
        <w:tc>
          <w:tcPr>
            <w:tcW w:w="58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1F602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>Have you ever been refused Halal Certification for the above product(s)?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79BB8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YES                            NO</w:t>
            </w:r>
          </w:p>
        </w:tc>
      </w:tr>
      <w:tr w:rsidR="00603D98" w:rsidRPr="006709CB" w14:paraId="38FED5BE" w14:textId="77777777" w:rsidTr="00D303EC">
        <w:tc>
          <w:tcPr>
            <w:tcW w:w="58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77FEF" w14:textId="24485DC9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  <w:b/>
              </w:rPr>
              <w:t xml:space="preserve">Cleaning of </w:t>
            </w:r>
            <w:r w:rsidR="006709CB">
              <w:rPr>
                <w:rFonts w:ascii="Calibri" w:eastAsia="Calibri" w:hAnsi="Calibri" w:cs="Calibri"/>
                <w:b/>
              </w:rPr>
              <w:t>appliances/production</w:t>
            </w:r>
            <w:r w:rsidRPr="006709CB">
              <w:rPr>
                <w:rFonts w:ascii="Calibri" w:eastAsia="Calibri" w:hAnsi="Calibri" w:cs="Calibri"/>
                <w:b/>
              </w:rPr>
              <w:t xml:space="preserve"> surfaces</w:t>
            </w:r>
          </w:p>
        </w:tc>
        <w:tc>
          <w:tcPr>
            <w:tcW w:w="2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53E917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Only wet       Only dry</w:t>
            </w:r>
          </w:p>
          <w:p w14:paraId="4F21D52C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Mixed wet &amp; dry</w:t>
            </w:r>
          </w:p>
          <w:p w14:paraId="5FFBCD34" w14:textId="77777777" w:rsidR="00603D98" w:rsidRPr="006709CB" w:rsidRDefault="00603D98" w:rsidP="00001BF3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Disinfection</w:t>
            </w:r>
          </w:p>
          <w:p w14:paraId="59FC2406" w14:textId="77777777" w:rsidR="00603D98" w:rsidRPr="006709CB" w:rsidRDefault="00603D98" w:rsidP="00001BF3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709CB">
              <w:rPr>
                <w:rFonts w:ascii="Calibri" w:eastAsia="Calibri" w:hAnsi="Calibri" w:cs="Calibri"/>
              </w:rPr>
              <w:t xml:space="preserve"> No cleaning</w:t>
            </w:r>
          </w:p>
        </w:tc>
      </w:tr>
    </w:tbl>
    <w:p w14:paraId="235AB284" w14:textId="77777777" w:rsidR="00603D98" w:rsidRPr="006709CB" w:rsidRDefault="00603D98" w:rsidP="00603D98">
      <w:pPr>
        <w:spacing w:after="0" w:line="240" w:lineRule="auto"/>
        <w:rPr>
          <w:rFonts w:ascii="Calibri" w:eastAsia="Calibri" w:hAnsi="Calibri" w:cs="Calibri"/>
          <w:color w:val="221E1F"/>
        </w:rPr>
      </w:pPr>
    </w:p>
    <w:p w14:paraId="697F3948" w14:textId="77777777" w:rsidR="00603D98" w:rsidRPr="006709CB" w:rsidRDefault="00603D98" w:rsidP="00603D98">
      <w:pPr>
        <w:spacing w:after="0" w:line="240" w:lineRule="auto"/>
        <w:rPr>
          <w:rFonts w:ascii="Calibri" w:eastAsia="Calibri" w:hAnsi="Calibri" w:cs="Calibri"/>
          <w:color w:val="221E1F"/>
        </w:rPr>
      </w:pPr>
    </w:p>
    <w:p w14:paraId="50C57C5C" w14:textId="576C613A" w:rsidR="00603D98" w:rsidRPr="006709CB" w:rsidRDefault="00603D98" w:rsidP="002C3D4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color w:val="221E1F"/>
        </w:rPr>
      </w:pPr>
      <w:r w:rsidRPr="006709CB">
        <w:rPr>
          <w:rFonts w:ascii="Calibri" w:eastAsia="Calibri" w:hAnsi="Calibri" w:cs="Calibri"/>
          <w:color w:val="221E1F"/>
        </w:rPr>
        <w:t>I</w:t>
      </w:r>
      <w:r w:rsidR="002C3D4E">
        <w:rPr>
          <w:rFonts w:ascii="Calibri" w:eastAsia="Calibri" w:hAnsi="Calibri" w:cs="Calibri"/>
          <w:color w:val="221E1F"/>
        </w:rPr>
        <w:t xml:space="preserve">t is herewith agreed that Halal </w:t>
      </w:r>
      <w:proofErr w:type="spellStart"/>
      <w:r w:rsidR="002C3D4E">
        <w:rPr>
          <w:rFonts w:ascii="Calibri" w:eastAsia="Calibri" w:hAnsi="Calibri" w:cs="Calibri"/>
          <w:color w:val="221E1F"/>
        </w:rPr>
        <w:t>AlAqsa</w:t>
      </w:r>
      <w:proofErr w:type="spellEnd"/>
      <w:r w:rsidR="002C3D4E">
        <w:rPr>
          <w:rFonts w:ascii="Calibri" w:eastAsia="Calibri" w:hAnsi="Calibri" w:cs="Calibri"/>
          <w:color w:val="221E1F"/>
        </w:rPr>
        <w:t xml:space="preserve"> </w:t>
      </w:r>
      <w:r w:rsidRPr="006709CB">
        <w:rPr>
          <w:rFonts w:ascii="Calibri" w:eastAsia="Calibri" w:hAnsi="Calibri" w:cs="Calibri"/>
          <w:color w:val="221E1F"/>
        </w:rPr>
        <w:t xml:space="preserve">and the applicant treat all exchanged documents and information as confidential. </w:t>
      </w:r>
      <w:bookmarkStart w:id="0" w:name="_GoBack"/>
      <w:bookmarkEnd w:id="0"/>
    </w:p>
    <w:p w14:paraId="4340C344" w14:textId="10DFD16C" w:rsidR="00603D98" w:rsidRPr="006709CB" w:rsidRDefault="00603D98" w:rsidP="00603D98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 w:rsidRPr="006709CB">
        <w:rPr>
          <w:rFonts w:ascii="Calibri" w:eastAsia="Calibri" w:hAnsi="Calibri" w:cs="Calibri"/>
          <w:color w:val="221E1F"/>
        </w:rPr>
        <w:t xml:space="preserve">All other requested documents must be </w:t>
      </w:r>
      <w:r w:rsidR="006709CB">
        <w:rPr>
          <w:rFonts w:ascii="Calibri" w:eastAsia="Calibri" w:hAnsi="Calibri" w:cs="Calibri"/>
          <w:color w:val="221E1F"/>
        </w:rPr>
        <w:t>submitted entirely</w:t>
      </w:r>
      <w:r w:rsidRPr="006709CB">
        <w:rPr>
          <w:rFonts w:ascii="Calibri" w:eastAsia="Calibri" w:hAnsi="Calibri" w:cs="Calibri"/>
          <w:color w:val="221E1F"/>
        </w:rPr>
        <w:t xml:space="preserve"> </w:t>
      </w:r>
      <w:r w:rsidR="006709CB">
        <w:rPr>
          <w:rFonts w:ascii="Calibri" w:eastAsia="Calibri" w:hAnsi="Calibri" w:cs="Calibri"/>
          <w:color w:val="221E1F"/>
        </w:rPr>
        <w:t>before</w:t>
      </w:r>
      <w:r w:rsidRPr="006709CB">
        <w:rPr>
          <w:rFonts w:ascii="Calibri" w:eastAsia="Calibri" w:hAnsi="Calibri" w:cs="Calibri"/>
          <w:color w:val="221E1F"/>
        </w:rPr>
        <w:t xml:space="preserve"> the on-site audit per </w:t>
      </w:r>
      <w:r w:rsidR="006709CB" w:rsidRPr="006709CB">
        <w:rPr>
          <w:rFonts w:ascii="Calibri" w:eastAsia="Calibri" w:hAnsi="Calibri" w:cs="Calibri"/>
          <w:color w:val="221E1F"/>
        </w:rPr>
        <w:t>email</w:t>
      </w:r>
      <w:r w:rsidRPr="006709CB">
        <w:rPr>
          <w:rFonts w:ascii="Calibri" w:eastAsia="Calibri" w:hAnsi="Calibri" w:cs="Calibri"/>
          <w:color w:val="221E1F"/>
        </w:rPr>
        <w:t>.</w:t>
      </w:r>
    </w:p>
    <w:p w14:paraId="268FEC7C" w14:textId="77777777" w:rsidR="00603D98" w:rsidRPr="006709CB" w:rsidRDefault="00603D98" w:rsidP="00603D98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 w:rsidRPr="006709CB">
        <w:rPr>
          <w:rFonts w:ascii="Calibri" w:eastAsia="Calibri" w:hAnsi="Calibri" w:cs="Calibri"/>
        </w:rPr>
        <w:t>If you are not able to answer a question within the questionnaire, please state N/A.</w:t>
      </w:r>
    </w:p>
    <w:p w14:paraId="43E3B113" w14:textId="77777777" w:rsidR="00603D98" w:rsidRDefault="00603D98" w:rsidP="00F05647">
      <w:pPr>
        <w:jc w:val="center"/>
      </w:pPr>
    </w:p>
    <w:sectPr w:rsidR="00603D98" w:rsidSect="00D303EC">
      <w:headerReference w:type="default" r:id="rId8"/>
      <w:pgSz w:w="12240" w:h="15840"/>
      <w:pgMar w:top="3420" w:right="1800" w:bottom="1440" w:left="18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1F8F9" w14:textId="77777777" w:rsidR="00847D44" w:rsidRDefault="00847D44" w:rsidP="009C092B">
      <w:pPr>
        <w:spacing w:after="0" w:line="240" w:lineRule="auto"/>
      </w:pPr>
      <w:r>
        <w:separator/>
      </w:r>
    </w:p>
  </w:endnote>
  <w:endnote w:type="continuationSeparator" w:id="0">
    <w:p w14:paraId="1C5BF03F" w14:textId="77777777" w:rsidR="00847D44" w:rsidRDefault="00847D44" w:rsidP="009C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4999E" w14:textId="77777777" w:rsidR="00847D44" w:rsidRDefault="00847D44" w:rsidP="009C092B">
      <w:pPr>
        <w:spacing w:after="0" w:line="240" w:lineRule="auto"/>
      </w:pPr>
      <w:r>
        <w:separator/>
      </w:r>
    </w:p>
  </w:footnote>
  <w:footnote w:type="continuationSeparator" w:id="0">
    <w:p w14:paraId="566573CA" w14:textId="77777777" w:rsidR="00847D44" w:rsidRDefault="00847D44" w:rsidP="009C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330" w:type="dxa"/>
      <w:tblInd w:w="-18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870"/>
      <w:gridCol w:w="4230"/>
      <w:gridCol w:w="4230"/>
    </w:tblGrid>
    <w:tr w:rsidR="00F3785C" w14:paraId="734E93BF" w14:textId="77777777" w:rsidTr="001F129D">
      <w:trPr>
        <w:trHeight w:val="1590"/>
      </w:trPr>
      <w:tc>
        <w:tcPr>
          <w:tcW w:w="3870" w:type="dxa"/>
          <w:vAlign w:val="bottom"/>
        </w:tcPr>
        <w:p w14:paraId="56CC7C8B" w14:textId="275CC2F9" w:rsidR="00F3785C" w:rsidRDefault="00F3785C" w:rsidP="00F3785C">
          <w:pPr>
            <w:pStyle w:val="Header"/>
            <w:jc w:val="center"/>
          </w:pPr>
          <w:r w:rsidRPr="00D54866">
            <w:rPr>
              <w:rFonts w:ascii="Oswald" w:hAnsi="Oswald"/>
              <w:color w:val="04082E"/>
              <w:sz w:val="56"/>
              <w:szCs w:val="56"/>
            </w:rPr>
            <w:t>Halal Alaqsa</w:t>
          </w:r>
        </w:p>
      </w:tc>
      <w:tc>
        <w:tcPr>
          <w:tcW w:w="4230" w:type="dxa"/>
          <w:vAlign w:val="center"/>
        </w:tcPr>
        <w:p w14:paraId="7DD2CF63" w14:textId="16D600E9" w:rsidR="00F3785C" w:rsidRDefault="00F3785C" w:rsidP="0095613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59CBED6" wp14:editId="241D6004">
                <wp:extent cx="1009650" cy="100965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0" w:type="dxa"/>
          <w:vAlign w:val="bottom"/>
        </w:tcPr>
        <w:p w14:paraId="1B6B0293" w14:textId="05357CC8" w:rsidR="00F3785C" w:rsidRDefault="00F3785C" w:rsidP="00F05647">
          <w:pPr>
            <w:pStyle w:val="Header"/>
            <w:jc w:val="center"/>
            <w:rPr>
              <w:rtl/>
            </w:rPr>
          </w:pPr>
          <w:r w:rsidRPr="00F3785C">
            <w:rPr>
              <w:rFonts w:asciiTheme="majorBidi" w:hAnsiTheme="majorBidi" w:cstheme="majorBidi"/>
              <w:b/>
              <w:bCs/>
              <w:color w:val="04082E"/>
              <w:sz w:val="56"/>
              <w:szCs w:val="56"/>
              <w:rtl/>
            </w:rPr>
            <w:t>حلال الأقصى</w:t>
          </w:r>
        </w:p>
      </w:tc>
    </w:tr>
    <w:tr w:rsidR="005950EC" w14:paraId="4BF3A49D" w14:textId="77777777" w:rsidTr="003746C1">
      <w:trPr>
        <w:trHeight w:val="837"/>
      </w:trPr>
      <w:tc>
        <w:tcPr>
          <w:tcW w:w="3870" w:type="dxa"/>
          <w:tcBorders>
            <w:bottom w:val="single" w:sz="18" w:space="0" w:color="EEBD6B"/>
          </w:tcBorders>
          <w:vAlign w:val="center"/>
        </w:tcPr>
        <w:p w14:paraId="1828CD36" w14:textId="77777777" w:rsidR="005950EC" w:rsidRDefault="005950EC" w:rsidP="005950EC">
          <w:pPr>
            <w:pStyle w:val="Header"/>
            <w:jc w:val="center"/>
          </w:pPr>
        </w:p>
      </w:tc>
      <w:tc>
        <w:tcPr>
          <w:tcW w:w="4230" w:type="dxa"/>
          <w:tcBorders>
            <w:bottom w:val="single" w:sz="18" w:space="0" w:color="EEBD6B"/>
          </w:tcBorders>
          <w:vAlign w:val="center"/>
        </w:tcPr>
        <w:p w14:paraId="70553E19" w14:textId="63D045D2" w:rsidR="005950EC" w:rsidRPr="00F3785C" w:rsidRDefault="005950EC" w:rsidP="003746C1">
          <w:pPr>
            <w:pStyle w:val="Header"/>
            <w:jc w:val="center"/>
            <w:rPr>
              <w:rFonts w:ascii="Roboto" w:hAnsi="Roboto"/>
              <w:color w:val="04082E"/>
              <w:sz w:val="32"/>
              <w:szCs w:val="32"/>
            </w:rPr>
          </w:pPr>
          <w:r w:rsidRPr="00F3785C">
            <w:rPr>
              <w:rFonts w:ascii="Roboto" w:hAnsi="Roboto"/>
              <w:color w:val="04082E"/>
              <w:sz w:val="32"/>
              <w:szCs w:val="32"/>
            </w:rPr>
            <w:t>www.halal-alaqsa.com</w:t>
          </w:r>
        </w:p>
      </w:tc>
      <w:tc>
        <w:tcPr>
          <w:tcW w:w="4230" w:type="dxa"/>
          <w:tcBorders>
            <w:bottom w:val="single" w:sz="18" w:space="0" w:color="EEBD6B"/>
          </w:tcBorders>
          <w:vAlign w:val="center"/>
        </w:tcPr>
        <w:p w14:paraId="113C28BD" w14:textId="77777777" w:rsidR="005950EC" w:rsidRDefault="005950EC" w:rsidP="005950EC">
          <w:pPr>
            <w:pStyle w:val="Header"/>
            <w:jc w:val="center"/>
          </w:pPr>
        </w:p>
      </w:tc>
    </w:tr>
  </w:tbl>
  <w:p w14:paraId="2B37FE17" w14:textId="2A6EA8BB" w:rsidR="009C092B" w:rsidRDefault="009C092B" w:rsidP="009C092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36817"/>
    <w:multiLevelType w:val="multilevel"/>
    <w:tmpl w:val="F2BCE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2B"/>
    <w:rsid w:val="001F129D"/>
    <w:rsid w:val="002C3D4E"/>
    <w:rsid w:val="003746C1"/>
    <w:rsid w:val="003A1CA2"/>
    <w:rsid w:val="005950EC"/>
    <w:rsid w:val="00603D98"/>
    <w:rsid w:val="006709CB"/>
    <w:rsid w:val="00731B5A"/>
    <w:rsid w:val="00847D44"/>
    <w:rsid w:val="0095613F"/>
    <w:rsid w:val="009C092B"/>
    <w:rsid w:val="00AC2705"/>
    <w:rsid w:val="00AE7481"/>
    <w:rsid w:val="00B16638"/>
    <w:rsid w:val="00D303EC"/>
    <w:rsid w:val="00D54866"/>
    <w:rsid w:val="00F05647"/>
    <w:rsid w:val="00F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F5F07"/>
  <w15:chartTrackingRefBased/>
  <w15:docId w15:val="{025F2C4A-3890-40DF-A21B-5D91DABC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92B"/>
  </w:style>
  <w:style w:type="paragraph" w:styleId="Footer">
    <w:name w:val="footer"/>
    <w:basedOn w:val="Normal"/>
    <w:link w:val="FooterChar"/>
    <w:uiPriority w:val="99"/>
    <w:unhideWhenUsed/>
    <w:rsid w:val="009C0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92B"/>
  </w:style>
  <w:style w:type="table" w:styleId="TableGrid">
    <w:name w:val="Table Grid"/>
    <w:basedOn w:val="TableNormal"/>
    <w:uiPriority w:val="39"/>
    <w:rsid w:val="0095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50B1F-FC45-4785-A955-A5B6DE8F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 الرحمن</dc:creator>
  <cp:keywords/>
  <dc:description/>
  <cp:lastModifiedBy>محمد عبد الرحمن</cp:lastModifiedBy>
  <cp:revision>6</cp:revision>
  <dcterms:created xsi:type="dcterms:W3CDTF">2022-06-20T19:31:00Z</dcterms:created>
  <dcterms:modified xsi:type="dcterms:W3CDTF">2022-09-12T05:17:00Z</dcterms:modified>
</cp:coreProperties>
</file>